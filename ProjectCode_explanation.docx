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4752" w14:textId="0516E654" w:rsidR="00847CCA" w:rsidRDefault="00000000" w:rsidP="00521BA3">
      <w:pPr>
        <w:pStyle w:val="Title"/>
        <w:jc w:val="center"/>
        <w:rPr>
          <w:b w:val="0"/>
          <w:caps w:val="0"/>
        </w:rPr>
      </w:pPr>
      <w:sdt>
        <w:sdtPr>
          <w:id w:val="-1675106444"/>
          <w:placeholder>
            <w:docPart w:val="49F098A073FB45F9ABF3EE1FC3CD67AB"/>
          </w:placeholder>
          <w15:appearance w15:val="hidden"/>
        </w:sdtPr>
        <w:sdtEndPr>
          <w:rPr>
            <w:b w:val="0"/>
            <w:caps w:val="0"/>
          </w:rPr>
        </w:sdtEndPr>
        <w:sdtContent>
          <w:r w:rsidR="00847CCA" w:rsidRPr="00847CCA">
            <w:t>Python – mini Course project (IITM P14)</w:t>
          </w:r>
        </w:sdtContent>
      </w:sdt>
    </w:p>
    <w:p w14:paraId="6DBF100C" w14:textId="32F5D47C" w:rsidR="0089777F" w:rsidRPr="0089777F" w:rsidRDefault="00E0401F" w:rsidP="00847CCA">
      <w:pPr>
        <w:pStyle w:val="Title"/>
      </w:pPr>
      <w:r w:rsidRPr="00E0401F">
        <w:t xml:space="preserve"> </w:t>
      </w:r>
      <w:r>
        <w:rPr>
          <w:noProof/>
        </w:rPr>
        <mc:AlternateContent>
          <mc:Choice Requires="wps">
            <w:drawing>
              <wp:anchor distT="0" distB="0" distL="114300" distR="114300" simplePos="0" relativeHeight="251659264" behindDoc="1" locked="1" layoutInCell="1" allowOverlap="1" wp14:anchorId="22272C0E" wp14:editId="4A90BE79">
                <wp:simplePos x="0" y="0"/>
                <wp:positionH relativeFrom="column">
                  <wp:posOffset>-912495</wp:posOffset>
                </wp:positionH>
                <wp:positionV relativeFrom="page">
                  <wp:align>top</wp:align>
                </wp:positionV>
                <wp:extent cx="8315325" cy="2057400"/>
                <wp:effectExtent l="0" t="0" r="9525"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315325"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35DF5" id="Rectangle 68" o:spid="_x0000_s1026" alt="&quot;&quot;" style="position:absolute;margin-left:-71.85pt;margin-top:0;width:654.75pt;height:162pt;z-index:-25165721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" fillcolor="#4472c4 [3204]" stroked="f" strokeweight="1pt">
                <w10:wrap anchory="page"/>
                <w10:anchorlock/>
              </v:rect>
            </w:pict>
          </mc:Fallback>
        </mc:AlternateContent>
      </w:r>
    </w:p>
    <w:p w14:paraId="55D78AF4" w14:textId="2A99185B" w:rsidR="005140CB" w:rsidRPr="000B112D" w:rsidRDefault="00847CCA" w:rsidP="000B112D">
      <w:pPr>
        <w:pStyle w:val="Subtitle"/>
      </w:pPr>
      <w:r>
        <w:t>submission by arif p kassim</w:t>
      </w:r>
    </w:p>
    <w:p w14:paraId="5786C87F" w14:textId="4F5330FF" w:rsidR="001273C1" w:rsidRPr="005140CB" w:rsidRDefault="00847CCA" w:rsidP="005140CB">
      <w:pPr>
        <w:pStyle w:val="Heading1"/>
      </w:pPr>
      <w:r w:rsidRPr="00847CCA">
        <w:t>1.Write a program to find out the prime numbers</w:t>
      </w:r>
    </w:p>
    <w:p w14:paraId="7DF1B1D8" w14:textId="5553736C" w:rsidR="00017EFD" w:rsidRDefault="00847CCA">
      <w:r w:rsidRPr="00847CCA">
        <w:drawing>
          <wp:inline distT="0" distB="0" distL="0" distR="0" wp14:anchorId="7D7FE7F9" wp14:editId="2EF33152">
            <wp:extent cx="3820058" cy="27150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2715004"/>
                    </a:xfrm>
                    <a:prstGeom prst="rect">
                      <a:avLst/>
                    </a:prstGeom>
                  </pic:spPr>
                </pic:pic>
              </a:graphicData>
            </a:graphic>
          </wp:inline>
        </w:drawing>
      </w:r>
    </w:p>
    <w:p w14:paraId="1B37D8F7" w14:textId="77777777" w:rsidR="00847CCA" w:rsidRPr="00521BA3" w:rsidRDefault="00847CCA" w:rsidP="00847CCA">
      <w:pPr>
        <w:rPr>
          <w:sz w:val="22"/>
          <w:szCs w:val="22"/>
        </w:rPr>
      </w:pPr>
      <w:r w:rsidRPr="00521BA3">
        <w:rPr>
          <w:sz w:val="22"/>
          <w:szCs w:val="22"/>
        </w:rPr>
        <w:t>This code defines a function is_prime(n) that takes an integer n as input and returns a boolean value that indicates whether n is a prime number or not.</w:t>
      </w:r>
    </w:p>
    <w:p w14:paraId="1EC9F3FD" w14:textId="77777777" w:rsidR="00847CCA" w:rsidRPr="00521BA3" w:rsidRDefault="00847CCA" w:rsidP="00847CCA">
      <w:pPr>
        <w:rPr>
          <w:sz w:val="22"/>
          <w:szCs w:val="22"/>
        </w:rPr>
      </w:pPr>
      <w:r w:rsidRPr="00521BA3">
        <w:rPr>
          <w:sz w:val="22"/>
          <w:szCs w:val="22"/>
        </w:rPr>
        <w:t>The function checks if n is less than or equal to 1. If it is, it returns False, since 1 is not a prime number. Otherwise, the function loops through all the numbers between 2 and n-1 and checks if n is divisible by any of them. If it is, the function returns False, since n is not a prime number. If the loop completes without finding any divisors of n, the function returns True, indicating that n is a prime number.</w:t>
      </w:r>
    </w:p>
    <w:p w14:paraId="42E8FB2E" w14:textId="13EE42AE" w:rsidR="00847CCA" w:rsidRPr="00521BA3" w:rsidRDefault="00847CCA" w:rsidP="00847CCA">
      <w:pPr>
        <w:rPr>
          <w:sz w:val="22"/>
          <w:szCs w:val="22"/>
        </w:rPr>
      </w:pPr>
      <w:r w:rsidRPr="00521BA3">
        <w:rPr>
          <w:sz w:val="22"/>
          <w:szCs w:val="22"/>
        </w:rPr>
        <w:t>The code then calls the is_prime() function twice, passing in the integers 647 and 678 as arguments, respectively, and prints the output of each call. The first call returns True, indicating that 647 is a prime number, while the second call returns False, indicating that 678 is not a prime number.</w:t>
      </w:r>
    </w:p>
    <w:p w14:paraId="6E88B7F9" w14:textId="23EFE4B8" w:rsidR="00101993" w:rsidRPr="00101993" w:rsidRDefault="00521BA3" w:rsidP="00101993">
      <w:r>
        <w:br/>
      </w:r>
    </w:p>
    <w:p w14:paraId="0E06B688" w14:textId="531C1F57" w:rsidR="001273C1" w:rsidRDefault="00847CCA" w:rsidP="005140CB">
      <w:pPr>
        <w:pStyle w:val="Heading1"/>
      </w:pPr>
      <w:r w:rsidRPr="00847CCA">
        <w:lastRenderedPageBreak/>
        <w:t>2.write a program to create the equation (a+b+c) * (a-b-c) * ab + a^2 + b ^2 + (abc)^3</w:t>
      </w:r>
    </w:p>
    <w:p w14:paraId="3A4DFCBF" w14:textId="7A6C41AA" w:rsidR="00017EFD" w:rsidRDefault="00521BA3">
      <w:pPr>
        <w:pStyle w:val="FootnoteText"/>
      </w:pPr>
      <w:r w:rsidRPr="00521BA3">
        <w:drawing>
          <wp:inline distT="0" distB="0" distL="0" distR="0" wp14:anchorId="26201071" wp14:editId="3723984B">
            <wp:extent cx="6211167" cy="1895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1167" cy="1895740"/>
                    </a:xfrm>
                    <a:prstGeom prst="rect">
                      <a:avLst/>
                    </a:prstGeom>
                  </pic:spPr>
                </pic:pic>
              </a:graphicData>
            </a:graphic>
          </wp:inline>
        </w:drawing>
      </w:r>
    </w:p>
    <w:p w14:paraId="77C1ED22" w14:textId="77777777" w:rsidR="00521BA3" w:rsidRPr="00521BA3" w:rsidRDefault="00521BA3" w:rsidP="00521BA3">
      <w:pPr>
        <w:rPr>
          <w:sz w:val="22"/>
          <w:szCs w:val="22"/>
        </w:rPr>
      </w:pPr>
      <w:r w:rsidRPr="00521BA3">
        <w:rPr>
          <w:sz w:val="22"/>
          <w:szCs w:val="22"/>
        </w:rPr>
        <w:t>This code defines a function called equation(a, b, c) that takes three input parameters, a, b, and c. It uses these parameters to calculate a result based on the given mathematical expression, and returns the result.</w:t>
      </w:r>
    </w:p>
    <w:p w14:paraId="274CFD3A" w14:textId="77777777" w:rsidR="00521BA3" w:rsidRPr="00521BA3" w:rsidRDefault="00521BA3" w:rsidP="00521BA3">
      <w:pPr>
        <w:rPr>
          <w:sz w:val="22"/>
          <w:szCs w:val="22"/>
        </w:rPr>
      </w:pPr>
      <w:r w:rsidRPr="00521BA3">
        <w:rPr>
          <w:sz w:val="22"/>
          <w:szCs w:val="22"/>
        </w:rPr>
        <w:t>The mathematical expression used in the function involves multiple operations, such as addition, subtraction, multiplication, and exponentiation. The function first calculates (a+b+c) * (a-b-c) * a*b, which involves multiplying the sum of a, b, and c by the difference of a, b, and c, then multiplying the result by a and b. The function then calculates a**2 and b**2, which involve squaring the values of a and b, respectively. Finally, the function calculates (a*b*c)**3, which involves cubing the value of a*b*c.</w:t>
      </w:r>
    </w:p>
    <w:p w14:paraId="1825358E" w14:textId="77777777" w:rsidR="00521BA3" w:rsidRPr="00521BA3" w:rsidRDefault="00521BA3" w:rsidP="00521BA3">
      <w:pPr>
        <w:rPr>
          <w:sz w:val="22"/>
          <w:szCs w:val="22"/>
        </w:rPr>
      </w:pPr>
      <w:r w:rsidRPr="00521BA3">
        <w:rPr>
          <w:sz w:val="22"/>
          <w:szCs w:val="22"/>
        </w:rPr>
        <w:t>The function returns the sum of all the values calculated above, which is the result of the mathematical expression.</w:t>
      </w:r>
    </w:p>
    <w:p w14:paraId="5E12E5A6" w14:textId="6C6F84CE" w:rsidR="00521BA3" w:rsidRPr="00521BA3" w:rsidRDefault="00521BA3" w:rsidP="00521BA3">
      <w:pPr>
        <w:rPr>
          <w:sz w:val="22"/>
          <w:szCs w:val="22"/>
        </w:rPr>
      </w:pPr>
      <w:r w:rsidRPr="00521BA3">
        <w:rPr>
          <w:sz w:val="22"/>
          <w:szCs w:val="22"/>
        </w:rPr>
        <w:t xml:space="preserve">The code then calls the equation() function with a = 2, b = 3, and c = 4 as arguments, and prints the result of the function call, which is </w:t>
      </w:r>
      <w:r w:rsidRPr="00521BA3">
        <w:rPr>
          <w:sz w:val="22"/>
          <w:szCs w:val="22"/>
        </w:rPr>
        <w:t>13567</w:t>
      </w:r>
      <w:r w:rsidRPr="00521BA3">
        <w:rPr>
          <w:sz w:val="22"/>
          <w:szCs w:val="22"/>
        </w:rPr>
        <w:t>.</w:t>
      </w:r>
      <w:r>
        <w:rPr>
          <w:sz w:val="22"/>
          <w:szCs w:val="22"/>
        </w:rPr>
        <w:br/>
      </w:r>
    </w:p>
    <w:p w14:paraId="3D9CEBDD" w14:textId="77777777" w:rsidR="00521BA3" w:rsidRDefault="00521BA3" w:rsidP="00521BA3">
      <w:pPr>
        <w:pStyle w:val="Heading1"/>
        <w:spacing w:before="0"/>
        <w:ind w:left="-1355" w:firstLine="1355"/>
      </w:pPr>
      <w:r>
        <w:t xml:space="preserve">3. </w:t>
      </w:r>
      <w:r w:rsidRPr="00521BA3">
        <w:t xml:space="preserve">urlist = ['wood','knife','axe'] , mylist = ['tree', 'apple', 'mango', 'melon'] – </w:t>
      </w:r>
    </w:p>
    <w:p w14:paraId="5CE5F93C" w14:textId="7FF6E42F" w:rsidR="001273C1" w:rsidRDefault="00521BA3" w:rsidP="00521BA3">
      <w:pPr>
        <w:pStyle w:val="Heading1"/>
        <w:spacing w:before="0"/>
        <w:ind w:left="-1355" w:firstLine="1355"/>
      </w:pPr>
      <w:r w:rsidRPr="00521BA3">
        <w:t>combine two lists</w:t>
      </w:r>
    </w:p>
    <w:p w14:paraId="13F52DE2" w14:textId="77777777" w:rsidR="001273C1" w:rsidRDefault="001273C1">
      <w:pPr>
        <w:pStyle w:val="NoSpacing"/>
      </w:pPr>
    </w:p>
    <w:p w14:paraId="7A39FB35" w14:textId="486B80A7" w:rsidR="00521BA3" w:rsidRDefault="00521BA3" w:rsidP="00521BA3">
      <w:pPr>
        <w:rPr>
          <w:sz w:val="22"/>
          <w:szCs w:val="22"/>
        </w:rPr>
      </w:pPr>
      <w:r w:rsidRPr="00521BA3">
        <w:rPr>
          <w:sz w:val="22"/>
          <w:szCs w:val="22"/>
        </w:rPr>
        <w:drawing>
          <wp:inline distT="0" distB="0" distL="0" distR="0" wp14:anchorId="5F335989" wp14:editId="4FFED8ED">
            <wp:extent cx="5058481" cy="177189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1771897"/>
                    </a:xfrm>
                    <a:prstGeom prst="rect">
                      <a:avLst/>
                    </a:prstGeom>
                  </pic:spPr>
                </pic:pic>
              </a:graphicData>
            </a:graphic>
          </wp:inline>
        </w:drawing>
      </w:r>
    </w:p>
    <w:p w14:paraId="7254A72D" w14:textId="1D67172B" w:rsidR="00521BA3" w:rsidRPr="00521BA3" w:rsidRDefault="00521BA3" w:rsidP="00186B93">
      <w:pPr>
        <w:spacing w:before="0" w:after="0"/>
        <w:rPr>
          <w:sz w:val="22"/>
          <w:szCs w:val="22"/>
        </w:rPr>
      </w:pPr>
      <w:r w:rsidRPr="00521BA3">
        <w:rPr>
          <w:sz w:val="22"/>
          <w:szCs w:val="22"/>
        </w:rPr>
        <w:t>This code defines two lists: urlist and mylist. urlist contains three strings: 'wood', 'knife', and 'axe'. mylist contains four strings: 'tree', 'apple', 'mango', and 'melon'.</w:t>
      </w:r>
    </w:p>
    <w:p w14:paraId="3AEE0749" w14:textId="77777777" w:rsidR="00521BA3" w:rsidRPr="00521BA3" w:rsidRDefault="00521BA3" w:rsidP="00186B93">
      <w:pPr>
        <w:spacing w:before="0"/>
        <w:rPr>
          <w:sz w:val="22"/>
          <w:szCs w:val="22"/>
        </w:rPr>
      </w:pPr>
      <w:r w:rsidRPr="00521BA3">
        <w:rPr>
          <w:sz w:val="22"/>
          <w:szCs w:val="22"/>
        </w:rPr>
        <w:t>The code then creates a new list called combined_list by concatenating urlist and mylist using the + operator. This means that the resulting list will contain all the elements of urlist, followed by all the elements of mylist.</w:t>
      </w:r>
    </w:p>
    <w:p w14:paraId="27FEE267" w14:textId="41A71D15" w:rsidR="001273C1" w:rsidRDefault="00521BA3" w:rsidP="00521BA3">
      <w:pPr>
        <w:rPr>
          <w:sz w:val="22"/>
          <w:szCs w:val="22"/>
        </w:rPr>
      </w:pPr>
      <w:r w:rsidRPr="00521BA3">
        <w:rPr>
          <w:sz w:val="22"/>
          <w:szCs w:val="22"/>
        </w:rPr>
        <w:lastRenderedPageBreak/>
        <w:t>Finally, the code prints the combined_list using the print() function, which will output the following list of strings:</w:t>
      </w:r>
      <w:r w:rsidRPr="00521BA3">
        <w:rPr>
          <w:sz w:val="22"/>
          <w:szCs w:val="22"/>
        </w:rPr>
        <w:t xml:space="preserve"> </w:t>
      </w:r>
    </w:p>
    <w:p w14:paraId="61587EE4" w14:textId="1DEC2997" w:rsidR="00521BA3" w:rsidRDefault="00521BA3" w:rsidP="00521BA3">
      <w:pPr>
        <w:rPr>
          <w:sz w:val="22"/>
          <w:szCs w:val="22"/>
        </w:rPr>
      </w:pPr>
      <w:r w:rsidRPr="00521BA3">
        <w:rPr>
          <w:sz w:val="22"/>
          <w:szCs w:val="22"/>
        </w:rPr>
        <w:t>['wood', 'knife', 'axe', 'tree', 'apple', 'mango', 'melon']</w:t>
      </w:r>
    </w:p>
    <w:p w14:paraId="68B17A5B" w14:textId="19FE3B1C" w:rsidR="001273C1" w:rsidRDefault="00186B93" w:rsidP="005140CB">
      <w:pPr>
        <w:pStyle w:val="Heading1"/>
      </w:pPr>
      <w:r w:rsidRPr="00186B93">
        <w:t>4.write a program for natural number based on user input</w:t>
      </w:r>
    </w:p>
    <w:p w14:paraId="13272252" w14:textId="52C4795C" w:rsidR="00186B93" w:rsidRDefault="00186B93" w:rsidP="00186B93">
      <w:r w:rsidRPr="00186B93">
        <w:drawing>
          <wp:inline distT="0" distB="0" distL="0" distR="0" wp14:anchorId="5670B0C3" wp14:editId="3C3A09B9">
            <wp:extent cx="4382112" cy="8954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4382112" cy="895475"/>
                    </a:xfrm>
                    <a:prstGeom prst="rect">
                      <a:avLst/>
                    </a:prstGeom>
                  </pic:spPr>
                </pic:pic>
              </a:graphicData>
            </a:graphic>
          </wp:inline>
        </w:drawing>
      </w:r>
    </w:p>
    <w:p w14:paraId="2A57A99B" w14:textId="5F5C7097" w:rsidR="00186B93" w:rsidRPr="00186B93" w:rsidRDefault="00186B93" w:rsidP="00186B93">
      <w:pPr>
        <w:rPr>
          <w:sz w:val="22"/>
          <w:szCs w:val="22"/>
        </w:rPr>
      </w:pPr>
      <w:r w:rsidRPr="00186B93">
        <w:rPr>
          <w:sz w:val="22"/>
          <w:szCs w:val="22"/>
        </w:rPr>
        <w:t>This code prompts the user to enter a number by displaying the message "Enter a number: ", and waits for the user to input a value. The input() function is used to get the user's input, and the int() function is used to convert the input value to an integer. The resulting integer is then stored in the variable n.</w:t>
      </w:r>
    </w:p>
    <w:p w14:paraId="508A420F" w14:textId="68D6AC0E" w:rsidR="00186B93" w:rsidRDefault="00186B93" w:rsidP="00186B93">
      <w:pPr>
        <w:rPr>
          <w:sz w:val="22"/>
          <w:szCs w:val="22"/>
        </w:rPr>
      </w:pPr>
      <w:r w:rsidRPr="00186B93">
        <w:rPr>
          <w:sz w:val="22"/>
          <w:szCs w:val="22"/>
        </w:rPr>
        <w:t>The code then uses a for loop to iterate over the numbers from 1 to n (inclusive), using the range() function. In each iteration of the loop, the code prints the value of the loop variable i using the print() function. The print() function outputs the value of i to the console, followed by a newline character, so each value of i is printed on a separate line.</w:t>
      </w:r>
    </w:p>
    <w:p w14:paraId="1CD96E4F" w14:textId="77777777" w:rsidR="00186B93" w:rsidRDefault="00186B93" w:rsidP="00186B93">
      <w:pPr>
        <w:pStyle w:val="Heading1"/>
        <w:spacing w:before="0"/>
        <w:ind w:left="-1355" w:firstLine="1355"/>
      </w:pPr>
      <w:r w:rsidRPr="00186B93">
        <w:t xml:space="preserve">5.write class and function for the equation sqrt(x1-x2) ^ 2 + sqrt( y1 – y2 ) ^2 </w:t>
      </w:r>
    </w:p>
    <w:p w14:paraId="6F5BBA5B" w14:textId="41A97424" w:rsidR="001273C1" w:rsidRDefault="00186B93" w:rsidP="00186B93">
      <w:pPr>
        <w:pStyle w:val="Heading1"/>
        <w:spacing w:before="0"/>
        <w:ind w:left="-1355" w:firstLine="1355"/>
      </w:pPr>
      <w:r w:rsidRPr="00186B93">
        <w:t>using try except handling</w:t>
      </w:r>
    </w:p>
    <w:p w14:paraId="09A47D38" w14:textId="0459DF48" w:rsidR="006C5ECB" w:rsidRDefault="00186B93">
      <w:r w:rsidRPr="00186B93">
        <w:drawing>
          <wp:inline distT="0" distB="0" distL="0" distR="0" wp14:anchorId="06D78641" wp14:editId="716499A1">
            <wp:extent cx="6840855"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3076575"/>
                    </a:xfrm>
                    <a:prstGeom prst="rect">
                      <a:avLst/>
                    </a:prstGeom>
                  </pic:spPr>
                </pic:pic>
              </a:graphicData>
            </a:graphic>
          </wp:inline>
        </w:drawing>
      </w:r>
    </w:p>
    <w:p w14:paraId="74B2A8B1" w14:textId="55E64F7D" w:rsidR="00186B93" w:rsidRPr="00186B93" w:rsidRDefault="00186B93" w:rsidP="00186B93">
      <w:pPr>
        <w:rPr>
          <w:sz w:val="24"/>
          <w:szCs w:val="24"/>
        </w:rPr>
      </w:pPr>
      <w:r w:rsidRPr="00186B93">
        <w:rPr>
          <w:sz w:val="24"/>
          <w:szCs w:val="24"/>
        </w:rPr>
        <w:t>This code defines a Python class named DistanceCalculator, which contains a method calculate_distance that calculates the distance between two points in a two-dimensional space. The method takes four arguments: x1 and y1 are the coordinates of the first point, and x2 and y2 are the coordinates of the second point.</w:t>
      </w:r>
    </w:p>
    <w:p w14:paraId="10855BA3" w14:textId="0E297061" w:rsidR="00186B93" w:rsidRDefault="00186B93" w:rsidP="00186B93">
      <w:pPr>
        <w:rPr>
          <w:sz w:val="24"/>
          <w:szCs w:val="24"/>
        </w:rPr>
      </w:pPr>
      <w:r w:rsidRPr="00186B93">
        <w:rPr>
          <w:sz w:val="24"/>
          <w:szCs w:val="24"/>
        </w:rPr>
        <w:t>Inside the calculate_distance method, the code first calculates the distance between the two points using the  distance formula, which is:</w:t>
      </w:r>
      <w:r>
        <w:rPr>
          <w:sz w:val="24"/>
          <w:szCs w:val="24"/>
        </w:rPr>
        <w:t xml:space="preserve"> </w:t>
      </w:r>
      <w:r w:rsidRPr="00186B93">
        <w:rPr>
          <w:sz w:val="24"/>
          <w:szCs w:val="24"/>
        </w:rPr>
        <w:t>distance = sqrt((x1 - x2) ** 2 + (y1 - y2) ** 2)</w:t>
      </w:r>
    </w:p>
    <w:p w14:paraId="1C587D31" w14:textId="77777777" w:rsidR="00186B93" w:rsidRPr="00186B93" w:rsidRDefault="00186B93" w:rsidP="00186B93">
      <w:pPr>
        <w:rPr>
          <w:sz w:val="24"/>
          <w:szCs w:val="24"/>
        </w:rPr>
      </w:pPr>
      <w:r w:rsidRPr="00186B93">
        <w:rPr>
          <w:sz w:val="24"/>
          <w:szCs w:val="24"/>
        </w:rPr>
        <w:lastRenderedPageBreak/>
        <w:t>The method then returns the calculated distance.</w:t>
      </w:r>
    </w:p>
    <w:p w14:paraId="43FB3702" w14:textId="77777777" w:rsidR="00186B93" w:rsidRPr="00186B93" w:rsidRDefault="00186B93" w:rsidP="00186B93">
      <w:pPr>
        <w:rPr>
          <w:sz w:val="24"/>
          <w:szCs w:val="24"/>
        </w:rPr>
      </w:pPr>
      <w:r w:rsidRPr="00186B93">
        <w:rPr>
          <w:sz w:val="24"/>
          <w:szCs w:val="24"/>
        </w:rPr>
        <w:t>If the input values provided for x and y are not numeric (integer or float), the code inside the try block will raise a TypeError exception. In that case, the code inside the except block will execute and print an error message to the console: "Invalid input! Please enter valid integer or float values for x and y coordinates.".</w:t>
      </w:r>
    </w:p>
    <w:p w14:paraId="4318ECD7" w14:textId="5122ED4B" w:rsidR="00186B93" w:rsidRDefault="00186B93" w:rsidP="00186B93">
      <w:pPr>
        <w:rPr>
          <w:sz w:val="24"/>
          <w:szCs w:val="24"/>
        </w:rPr>
      </w:pPr>
      <w:r w:rsidRPr="00186B93">
        <w:rPr>
          <w:sz w:val="24"/>
          <w:szCs w:val="24"/>
        </w:rPr>
        <w:t>The code also creates an instance of the DistanceCalculator class named dc, and uses it to call the calculate_distance method twice: first with the arguments (1, 2, 3, 4), and then with the arguments (1, 'a', 3, 4). The first call should return the result 2.8284271247461903, while the second call should print the error message mentioned earlier and return None.</w:t>
      </w:r>
      <w:r>
        <w:rPr>
          <w:sz w:val="24"/>
          <w:szCs w:val="24"/>
        </w:rPr>
        <w:t xml:space="preserve"> </w:t>
      </w:r>
    </w:p>
    <w:p w14:paraId="43F62CCA" w14:textId="7594B804" w:rsidR="00186B93" w:rsidRDefault="00186B93">
      <w:pPr>
        <w:rPr>
          <w:sz w:val="24"/>
          <w:szCs w:val="24"/>
        </w:rPr>
      </w:pPr>
    </w:p>
    <w:p w14:paraId="06647642" w14:textId="08A9EAC3" w:rsidR="001273C1" w:rsidRDefault="00525F6E" w:rsidP="005140CB">
      <w:pPr>
        <w:pStyle w:val="Heading1"/>
      </w:pPr>
      <w:r w:rsidRPr="00525F6E">
        <w:t>6. Name = “Guvi python” - write a program to get “python” word from the string</w:t>
      </w:r>
    </w:p>
    <w:p w14:paraId="7C4F7063" w14:textId="77777777" w:rsidR="00525F6E" w:rsidRDefault="00525F6E" w:rsidP="00525F6E"/>
    <w:p w14:paraId="657057E3" w14:textId="1813A36E" w:rsidR="00525F6E" w:rsidRDefault="00525F6E" w:rsidP="00525F6E">
      <w:r w:rsidRPr="00525F6E">
        <w:drawing>
          <wp:inline distT="0" distB="0" distL="0" distR="0" wp14:anchorId="4471683C" wp14:editId="4DB8A541">
            <wp:extent cx="3439005" cy="990738"/>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3439005" cy="990738"/>
                    </a:xfrm>
                    <a:prstGeom prst="rect">
                      <a:avLst/>
                    </a:prstGeom>
                  </pic:spPr>
                </pic:pic>
              </a:graphicData>
            </a:graphic>
          </wp:inline>
        </w:drawing>
      </w:r>
    </w:p>
    <w:p w14:paraId="53947B4E" w14:textId="592827D1" w:rsidR="00623194" w:rsidRDefault="00623194" w:rsidP="00525F6E">
      <w:pPr>
        <w:rPr>
          <w:sz w:val="24"/>
          <w:szCs w:val="24"/>
        </w:rPr>
      </w:pPr>
      <w:r w:rsidRPr="00623194">
        <w:rPr>
          <w:sz w:val="24"/>
          <w:szCs w:val="24"/>
        </w:rPr>
        <w:t>This code takes the string "Guvi python" and splits it into a list of substrings based on whitespace characters (spaces and tabs) using the split() method. It then retrieves the second element of the resulting list (which is "python") and assigns it to the variable split_name. Finally, it prints the value of split_name. Essentially, this code extracts the second word in the original string "Guvi python".</w:t>
      </w:r>
    </w:p>
    <w:p w14:paraId="042EFBFB" w14:textId="0FBCB259" w:rsidR="00623194" w:rsidRDefault="00623194" w:rsidP="00623194">
      <w:pPr>
        <w:pStyle w:val="Heading1"/>
        <w:rPr>
          <w:sz w:val="24"/>
          <w:szCs w:val="24"/>
        </w:rPr>
      </w:pPr>
      <w:r w:rsidRPr="00623194">
        <w:rPr>
          <w:sz w:val="24"/>
          <w:szCs w:val="24"/>
        </w:rPr>
        <w:lastRenderedPageBreak/>
        <w:t>7.Using class and function - Write a program for palindrome Ex. Madam</w:t>
      </w:r>
    </w:p>
    <w:p w14:paraId="481BCE4C" w14:textId="6EFB555A" w:rsidR="00623194" w:rsidRDefault="00623194" w:rsidP="00623194">
      <w:r w:rsidRPr="00623194">
        <w:drawing>
          <wp:inline distT="0" distB="0" distL="0" distR="0" wp14:anchorId="3B0658A7" wp14:editId="7D83DB5A">
            <wp:extent cx="5906324" cy="3067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324" cy="3067478"/>
                    </a:xfrm>
                    <a:prstGeom prst="rect">
                      <a:avLst/>
                    </a:prstGeom>
                  </pic:spPr>
                </pic:pic>
              </a:graphicData>
            </a:graphic>
          </wp:inline>
        </w:drawing>
      </w:r>
    </w:p>
    <w:p w14:paraId="78484F09" w14:textId="77777777" w:rsidR="00623194" w:rsidRPr="00623194" w:rsidRDefault="00623194" w:rsidP="00623194">
      <w:pPr>
        <w:rPr>
          <w:sz w:val="24"/>
          <w:szCs w:val="24"/>
        </w:rPr>
      </w:pPr>
      <w:r w:rsidRPr="00623194">
        <w:rPr>
          <w:sz w:val="24"/>
          <w:szCs w:val="24"/>
        </w:rPr>
        <w:t>This code defines a class called CheckPalindrome that has a method is_palindrome() which takes a string as an argument and checks whether the string is a palindrome. It first converts the string to lowercase using the lower() method and removes any whitespace characters using the replace() method. It then reverses the resulting string using slicing notation ([::-1]) and assigns the reversed string to the variable reversed_text. Finally, it checks whether the original string is equal to the reversed string, and returns a boolean value accordingly.</w:t>
      </w:r>
    </w:p>
    <w:p w14:paraId="223456DB" w14:textId="53FD9734" w:rsidR="00623194" w:rsidRDefault="00623194" w:rsidP="00623194">
      <w:pPr>
        <w:rPr>
          <w:sz w:val="24"/>
          <w:szCs w:val="24"/>
        </w:rPr>
      </w:pPr>
      <w:r w:rsidRPr="00623194">
        <w:rPr>
          <w:sz w:val="24"/>
          <w:szCs w:val="24"/>
        </w:rPr>
        <w:t>The code also provides an example usage of the class and its method, where an instance of the CheckPalindrome class is created (pc), and the is_palindrome() method is called with two different strings as arguments. The first string ("Madam") is a palindrome, so the method returns True, while the second string ("Hello world") is not a palindrome, so the method returns False.</w:t>
      </w:r>
    </w:p>
    <w:p w14:paraId="5F03FDED" w14:textId="244EF9C2" w:rsidR="00623194" w:rsidRDefault="00623194" w:rsidP="00623194">
      <w:pPr>
        <w:pStyle w:val="Heading1"/>
        <w:rPr>
          <w:sz w:val="24"/>
          <w:szCs w:val="24"/>
        </w:rPr>
      </w:pPr>
      <w:r w:rsidRPr="00623194">
        <w:rPr>
          <w:sz w:val="24"/>
          <w:szCs w:val="24"/>
        </w:rPr>
        <w:t>8.using file handling – write a text file in ur system with “hello world”</w:t>
      </w:r>
    </w:p>
    <w:p w14:paraId="2BFAD53F" w14:textId="763A887D" w:rsidR="00623194" w:rsidRPr="00623194" w:rsidRDefault="00623194" w:rsidP="00623194">
      <w:pPr>
        <w:rPr>
          <w:sz w:val="24"/>
          <w:szCs w:val="24"/>
        </w:rPr>
      </w:pPr>
      <w:r w:rsidRPr="00623194">
        <w:rPr>
          <w:sz w:val="24"/>
          <w:szCs w:val="24"/>
        </w:rPr>
        <w:drawing>
          <wp:inline distT="0" distB="0" distL="0" distR="0" wp14:anchorId="42514F73" wp14:editId="4461C7CB">
            <wp:extent cx="3820058" cy="657317"/>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3820058" cy="657317"/>
                    </a:xfrm>
                    <a:prstGeom prst="rect">
                      <a:avLst/>
                    </a:prstGeom>
                  </pic:spPr>
                </pic:pic>
              </a:graphicData>
            </a:graphic>
          </wp:inline>
        </w:drawing>
      </w:r>
    </w:p>
    <w:p w14:paraId="63A80943" w14:textId="77777777" w:rsidR="00623194" w:rsidRPr="00623194" w:rsidRDefault="00623194" w:rsidP="00623194">
      <w:pPr>
        <w:rPr>
          <w:sz w:val="24"/>
          <w:szCs w:val="24"/>
        </w:rPr>
      </w:pPr>
      <w:r w:rsidRPr="00623194">
        <w:rPr>
          <w:sz w:val="24"/>
          <w:szCs w:val="24"/>
        </w:rPr>
        <w:t>This code creates a new file named test.txt if it doesn't exist in the current working directory, or replaces the content of the file if it already exists. The 'w' parameter passed to the open() function means that we want to write to the file.</w:t>
      </w:r>
    </w:p>
    <w:p w14:paraId="35BD2860" w14:textId="02E5E2E3" w:rsidR="00623194" w:rsidRDefault="00623194" w:rsidP="00623194">
      <w:r w:rsidRPr="00623194">
        <w:rPr>
          <w:sz w:val="24"/>
          <w:szCs w:val="24"/>
        </w:rPr>
        <w:t>The with statement ensures that the file is properly closed after the writing is done, even if an exception is raised during the writing process.</w:t>
      </w:r>
      <w:r>
        <w:rPr>
          <w:sz w:val="24"/>
          <w:szCs w:val="24"/>
        </w:rPr>
        <w:t xml:space="preserve"> </w:t>
      </w:r>
      <w:r w:rsidRPr="00623194">
        <w:rPr>
          <w:sz w:val="24"/>
          <w:szCs w:val="24"/>
        </w:rPr>
        <w:t>The code then writes th</w:t>
      </w:r>
      <w:r>
        <w:t>e string "Hello World" to the file using the write() function, which writes the given string to the file.</w:t>
      </w:r>
    </w:p>
    <w:p w14:paraId="083B6A41" w14:textId="379BF5D0" w:rsidR="00623194" w:rsidRDefault="00623194" w:rsidP="00623194">
      <w:pPr>
        <w:pStyle w:val="Heading1"/>
      </w:pPr>
      <w:r w:rsidRPr="00623194">
        <w:rPr>
          <w:sz w:val="24"/>
          <w:szCs w:val="24"/>
        </w:rPr>
        <w:lastRenderedPageBreak/>
        <w:t>9.create option button using tkinter GUI in python</w:t>
      </w:r>
    </w:p>
    <w:p w14:paraId="483454D4" w14:textId="008E8692" w:rsidR="00623194" w:rsidRDefault="00623194" w:rsidP="00623194">
      <w:r w:rsidRPr="00623194">
        <w:drawing>
          <wp:inline distT="0" distB="0" distL="0" distR="0" wp14:anchorId="76CD41B0" wp14:editId="21E39476">
            <wp:extent cx="6840855"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855" cy="3152140"/>
                    </a:xfrm>
                    <a:prstGeom prst="rect">
                      <a:avLst/>
                    </a:prstGeom>
                  </pic:spPr>
                </pic:pic>
              </a:graphicData>
            </a:graphic>
          </wp:inline>
        </w:drawing>
      </w:r>
    </w:p>
    <w:p w14:paraId="32561BA9" w14:textId="77777777" w:rsidR="00623194" w:rsidRPr="00623194" w:rsidRDefault="00623194" w:rsidP="00623194">
      <w:pPr>
        <w:rPr>
          <w:sz w:val="24"/>
          <w:szCs w:val="24"/>
        </w:rPr>
      </w:pPr>
      <w:r w:rsidRPr="00623194">
        <w:rPr>
          <w:sz w:val="24"/>
          <w:szCs w:val="24"/>
        </w:rPr>
        <w:t>This is a Python code snippet that creates a GUI using the tkinter library. The GUI consists of two radio buttons labeled "Option 1" and "Option 2" and a text label. When the user selects one of the radio buttons, the value associated with the selected button is displayed in the text label.</w:t>
      </w:r>
    </w:p>
    <w:p w14:paraId="5D7D2EDE" w14:textId="77777777" w:rsidR="00623194" w:rsidRPr="00623194" w:rsidRDefault="00623194" w:rsidP="00623194">
      <w:pPr>
        <w:rPr>
          <w:sz w:val="24"/>
          <w:szCs w:val="24"/>
        </w:rPr>
      </w:pPr>
      <w:r w:rsidRPr="00623194">
        <w:rPr>
          <w:sz w:val="24"/>
          <w:szCs w:val="24"/>
        </w:rPr>
        <w:t>The first few lines of the code import the tkinter module and create a root window. A StringVar object is created and assigned to the variable 'var'. This will store the value associated with the currently selected radio button.</w:t>
      </w:r>
    </w:p>
    <w:p w14:paraId="78290A5B" w14:textId="77777777" w:rsidR="00623194" w:rsidRPr="00623194" w:rsidRDefault="00623194" w:rsidP="00623194">
      <w:pPr>
        <w:rPr>
          <w:sz w:val="24"/>
          <w:szCs w:val="24"/>
        </w:rPr>
      </w:pPr>
      <w:r w:rsidRPr="00623194">
        <w:rPr>
          <w:sz w:val="24"/>
          <w:szCs w:val="24"/>
        </w:rPr>
        <w:t>Two radio buttons, 'option1' and 'option2', are then created using the Radiobutton class, and assigned to the variable 'option1' and 'option2' respectively. The text option is set to "Option 1" and "Option 2", the variable is set to 'var', and the value is set to "Option 1" and "Option 2" respectively.</w:t>
      </w:r>
    </w:p>
    <w:p w14:paraId="7F2154A8" w14:textId="77777777" w:rsidR="00623194" w:rsidRPr="00623194" w:rsidRDefault="00623194" w:rsidP="00623194">
      <w:pPr>
        <w:rPr>
          <w:sz w:val="24"/>
          <w:szCs w:val="24"/>
        </w:rPr>
      </w:pPr>
      <w:r w:rsidRPr="00623194">
        <w:rPr>
          <w:sz w:val="24"/>
          <w:szCs w:val="24"/>
        </w:rPr>
        <w:t>The 'pack()' method is called on each radio button object to place them in the window.</w:t>
      </w:r>
    </w:p>
    <w:p w14:paraId="3B0D79C1" w14:textId="77777777" w:rsidR="00623194" w:rsidRPr="00623194" w:rsidRDefault="00623194" w:rsidP="00623194">
      <w:pPr>
        <w:rPr>
          <w:sz w:val="24"/>
          <w:szCs w:val="24"/>
        </w:rPr>
      </w:pPr>
      <w:r w:rsidRPr="00623194">
        <w:rPr>
          <w:sz w:val="24"/>
          <w:szCs w:val="24"/>
        </w:rPr>
        <w:t>The root window is displayed using the 'mainloop()' method.</w:t>
      </w:r>
    </w:p>
    <w:p w14:paraId="03FBEBA3" w14:textId="41FB2608" w:rsidR="00623194" w:rsidRPr="00623194" w:rsidRDefault="00623194" w:rsidP="00623194">
      <w:pPr>
        <w:rPr>
          <w:sz w:val="24"/>
          <w:szCs w:val="24"/>
        </w:rPr>
      </w:pPr>
      <w:r w:rsidRPr="00623194">
        <w:rPr>
          <w:sz w:val="24"/>
          <w:szCs w:val="24"/>
        </w:rPr>
        <w:t>Finally, the value of the currently selected radio button is retrieved using the 'get()' method of the StringVar object, and printed to the console.</w:t>
      </w:r>
    </w:p>
    <w:p w14:paraId="69420AF5" w14:textId="77777777" w:rsidR="002F75A0" w:rsidRDefault="002F75A0" w:rsidP="002F75A0">
      <w:pPr>
        <w:pStyle w:val="Heading1"/>
        <w:spacing w:before="0" w:line="240" w:lineRule="auto"/>
        <w:ind w:left="-1355" w:firstLine="1355"/>
        <w:rPr>
          <w:sz w:val="24"/>
          <w:szCs w:val="24"/>
        </w:rPr>
      </w:pPr>
      <w:r w:rsidRPr="002F75A0">
        <w:rPr>
          <w:sz w:val="24"/>
          <w:szCs w:val="24"/>
        </w:rPr>
        <w:lastRenderedPageBreak/>
        <w:t xml:space="preserve">10.Keep only numbers from the following string </w:t>
      </w:r>
    </w:p>
    <w:p w14:paraId="6487A609" w14:textId="25AB56A9" w:rsidR="00623194" w:rsidRDefault="002F75A0" w:rsidP="002F75A0">
      <w:pPr>
        <w:pStyle w:val="Heading1"/>
        <w:spacing w:before="0" w:line="240" w:lineRule="auto"/>
        <w:ind w:left="-1355" w:firstLine="1355"/>
      </w:pPr>
      <w:r w:rsidRPr="002F75A0">
        <w:rPr>
          <w:sz w:val="24"/>
          <w:szCs w:val="24"/>
        </w:rPr>
        <w:t>x = “ 89e9jcd^o38829@3%3,/mkl$w1”</w:t>
      </w:r>
    </w:p>
    <w:p w14:paraId="73501C67" w14:textId="08943BAB" w:rsidR="00623194" w:rsidRDefault="002F75A0" w:rsidP="00623194">
      <w:r w:rsidRPr="002F75A0">
        <w:drawing>
          <wp:inline distT="0" distB="0" distL="0" distR="0" wp14:anchorId="39C1CDD6" wp14:editId="5B0265DB">
            <wp:extent cx="5544324" cy="288647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2886478"/>
                    </a:xfrm>
                    <a:prstGeom prst="rect">
                      <a:avLst/>
                    </a:prstGeom>
                  </pic:spPr>
                </pic:pic>
              </a:graphicData>
            </a:graphic>
          </wp:inline>
        </w:drawing>
      </w:r>
    </w:p>
    <w:p w14:paraId="149633A8" w14:textId="77777777" w:rsidR="002F75A0" w:rsidRPr="002F75A0" w:rsidRDefault="002F75A0" w:rsidP="002F75A0">
      <w:pPr>
        <w:rPr>
          <w:sz w:val="24"/>
          <w:szCs w:val="24"/>
        </w:rPr>
      </w:pPr>
      <w:r w:rsidRPr="002F75A0">
        <w:rPr>
          <w:sz w:val="24"/>
          <w:szCs w:val="24"/>
        </w:rPr>
        <w:t>The three code snippets perform the same operation of extracting only the numbers from a given string:</w:t>
      </w:r>
    </w:p>
    <w:p w14:paraId="322AB2BA" w14:textId="77777777" w:rsidR="002F75A0" w:rsidRPr="002F75A0" w:rsidRDefault="002F75A0" w:rsidP="002F75A0">
      <w:pPr>
        <w:rPr>
          <w:sz w:val="24"/>
          <w:szCs w:val="24"/>
        </w:rPr>
      </w:pPr>
      <w:r w:rsidRPr="002F75A0">
        <w:rPr>
          <w:sz w:val="24"/>
          <w:szCs w:val="24"/>
        </w:rPr>
        <w:t>The first code snippet uses the filter() method to iterate through each character in the given string and checks if it is a digit. It then joins all the digits and stores it in the variable numbers.</w:t>
      </w:r>
    </w:p>
    <w:p w14:paraId="39875940" w14:textId="77777777" w:rsidR="002F75A0" w:rsidRPr="002F75A0" w:rsidRDefault="002F75A0" w:rsidP="002F75A0">
      <w:pPr>
        <w:rPr>
          <w:sz w:val="24"/>
          <w:szCs w:val="24"/>
        </w:rPr>
      </w:pPr>
      <w:r w:rsidRPr="002F75A0">
        <w:rPr>
          <w:sz w:val="24"/>
          <w:szCs w:val="24"/>
        </w:rPr>
        <w:t>The second code snippet uses the re.findall() method which searches for all occurrences of one or more digits in the given string using the regular expression r'\d+'. It then joins all the digits and stores it in the variable numbers.</w:t>
      </w:r>
    </w:p>
    <w:p w14:paraId="55CF8F01" w14:textId="45BDB49D" w:rsidR="002F75A0" w:rsidRPr="002F75A0" w:rsidRDefault="002F75A0" w:rsidP="002F75A0">
      <w:pPr>
        <w:rPr>
          <w:sz w:val="24"/>
          <w:szCs w:val="24"/>
        </w:rPr>
      </w:pPr>
      <w:r w:rsidRPr="002F75A0">
        <w:rPr>
          <w:sz w:val="24"/>
          <w:szCs w:val="24"/>
        </w:rPr>
        <w:t>The third code snippet also uses the re.sub() method which replaces all characters that are not digits with an empty string. It then stores the resulting string containing only digits in the variable numbers.</w:t>
      </w:r>
    </w:p>
    <w:p w14:paraId="6D63E11B" w14:textId="77777777" w:rsidR="00623194" w:rsidRPr="00623194" w:rsidRDefault="00623194" w:rsidP="00623194"/>
    <w:sectPr w:rsidR="00623194" w:rsidRPr="00623194" w:rsidSect="00847CCA">
      <w:footerReference w:type="default" r:id="rId17"/>
      <w:pgSz w:w="12240" w:h="15840" w:code="1"/>
      <w:pgMar w:top="720" w:right="900" w:bottom="720" w:left="567"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6FE9" w14:textId="77777777" w:rsidR="00CF1940" w:rsidRDefault="00CF1940">
      <w:pPr>
        <w:spacing w:after="0" w:line="240" w:lineRule="auto"/>
      </w:pPr>
      <w:r>
        <w:separator/>
      </w:r>
    </w:p>
  </w:endnote>
  <w:endnote w:type="continuationSeparator" w:id="0">
    <w:p w14:paraId="1512697F" w14:textId="77777777" w:rsidR="00CF1940" w:rsidRDefault="00CF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C1E2"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645A" w14:textId="77777777" w:rsidR="00CF1940" w:rsidRDefault="00CF1940">
      <w:pPr>
        <w:spacing w:after="0" w:line="240" w:lineRule="auto"/>
      </w:pPr>
      <w:r>
        <w:separator/>
      </w:r>
    </w:p>
  </w:footnote>
  <w:footnote w:type="continuationSeparator" w:id="0">
    <w:p w14:paraId="4F2893AE" w14:textId="77777777" w:rsidR="00CF1940" w:rsidRDefault="00CF1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0"/>
  </w:num>
  <w:num w:numId="3" w16cid:durableId="86969968">
    <w:abstractNumId w:val="1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4D"/>
    <w:rsid w:val="00017EFD"/>
    <w:rsid w:val="000322BF"/>
    <w:rsid w:val="000A562D"/>
    <w:rsid w:val="000B112D"/>
    <w:rsid w:val="000C6A97"/>
    <w:rsid w:val="000E697B"/>
    <w:rsid w:val="00101993"/>
    <w:rsid w:val="00117948"/>
    <w:rsid w:val="001238BC"/>
    <w:rsid w:val="001273C1"/>
    <w:rsid w:val="001825FE"/>
    <w:rsid w:val="00186B93"/>
    <w:rsid w:val="001E2472"/>
    <w:rsid w:val="002129B0"/>
    <w:rsid w:val="0028543A"/>
    <w:rsid w:val="00295C0C"/>
    <w:rsid w:val="002A04F7"/>
    <w:rsid w:val="002E52EE"/>
    <w:rsid w:val="002F75A0"/>
    <w:rsid w:val="003262F3"/>
    <w:rsid w:val="00346FDE"/>
    <w:rsid w:val="00386778"/>
    <w:rsid w:val="003C0DAF"/>
    <w:rsid w:val="003E0898"/>
    <w:rsid w:val="00403116"/>
    <w:rsid w:val="004079F8"/>
    <w:rsid w:val="00410067"/>
    <w:rsid w:val="0046523A"/>
    <w:rsid w:val="004661BE"/>
    <w:rsid w:val="004A4B64"/>
    <w:rsid w:val="004B5850"/>
    <w:rsid w:val="004B6087"/>
    <w:rsid w:val="004E5035"/>
    <w:rsid w:val="004F5C8E"/>
    <w:rsid w:val="005140CB"/>
    <w:rsid w:val="00517215"/>
    <w:rsid w:val="00521BA3"/>
    <w:rsid w:val="00525F6E"/>
    <w:rsid w:val="00545041"/>
    <w:rsid w:val="00561521"/>
    <w:rsid w:val="00590B0E"/>
    <w:rsid w:val="005D1F41"/>
    <w:rsid w:val="005E039D"/>
    <w:rsid w:val="00623194"/>
    <w:rsid w:val="006453D3"/>
    <w:rsid w:val="0068698F"/>
    <w:rsid w:val="006C5ECB"/>
    <w:rsid w:val="0071603F"/>
    <w:rsid w:val="00741991"/>
    <w:rsid w:val="0076017A"/>
    <w:rsid w:val="007A6C69"/>
    <w:rsid w:val="007C13B2"/>
    <w:rsid w:val="007C7858"/>
    <w:rsid w:val="00805667"/>
    <w:rsid w:val="008125B2"/>
    <w:rsid w:val="00847CCA"/>
    <w:rsid w:val="0085761F"/>
    <w:rsid w:val="0088175F"/>
    <w:rsid w:val="0088214D"/>
    <w:rsid w:val="008961F2"/>
    <w:rsid w:val="0089777F"/>
    <w:rsid w:val="008C2860"/>
    <w:rsid w:val="008F0570"/>
    <w:rsid w:val="008F0E66"/>
    <w:rsid w:val="008F4E62"/>
    <w:rsid w:val="00920712"/>
    <w:rsid w:val="00931827"/>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F452C"/>
    <w:rsid w:val="00B0209E"/>
    <w:rsid w:val="00B13AE2"/>
    <w:rsid w:val="00BC617C"/>
    <w:rsid w:val="00BE3CD6"/>
    <w:rsid w:val="00BF78FF"/>
    <w:rsid w:val="00C023DE"/>
    <w:rsid w:val="00C16778"/>
    <w:rsid w:val="00C27980"/>
    <w:rsid w:val="00C7764C"/>
    <w:rsid w:val="00CC4E29"/>
    <w:rsid w:val="00CC612B"/>
    <w:rsid w:val="00CF1940"/>
    <w:rsid w:val="00D16EFA"/>
    <w:rsid w:val="00D31D4F"/>
    <w:rsid w:val="00D65CCD"/>
    <w:rsid w:val="00DA7021"/>
    <w:rsid w:val="00DD3056"/>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242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2319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414">
      <w:bodyDiv w:val="1"/>
      <w:marLeft w:val="0"/>
      <w:marRight w:val="0"/>
      <w:marTop w:val="0"/>
      <w:marBottom w:val="0"/>
      <w:divBdr>
        <w:top w:val="none" w:sz="0" w:space="0" w:color="auto"/>
        <w:left w:val="none" w:sz="0" w:space="0" w:color="auto"/>
        <w:bottom w:val="none" w:sz="0" w:space="0" w:color="auto"/>
        <w:right w:val="none" w:sz="0" w:space="0" w:color="auto"/>
      </w:divBdr>
    </w:div>
    <w:div w:id="642853271">
      <w:bodyDiv w:val="1"/>
      <w:marLeft w:val="0"/>
      <w:marRight w:val="0"/>
      <w:marTop w:val="0"/>
      <w:marBottom w:val="0"/>
      <w:divBdr>
        <w:top w:val="none" w:sz="0" w:space="0" w:color="auto"/>
        <w:left w:val="none" w:sz="0" w:space="0" w:color="auto"/>
        <w:bottom w:val="none" w:sz="0" w:space="0" w:color="auto"/>
        <w:right w:val="none" w:sz="0" w:space="0" w:color="auto"/>
      </w:divBdr>
    </w:div>
    <w:div w:id="1390807175">
      <w:bodyDiv w:val="1"/>
      <w:marLeft w:val="0"/>
      <w:marRight w:val="0"/>
      <w:marTop w:val="0"/>
      <w:marBottom w:val="0"/>
      <w:divBdr>
        <w:top w:val="none" w:sz="0" w:space="0" w:color="auto"/>
        <w:left w:val="none" w:sz="0" w:space="0" w:color="auto"/>
        <w:bottom w:val="none" w:sz="0" w:space="0" w:color="auto"/>
        <w:right w:val="none" w:sz="0" w:space="0" w:color="auto"/>
      </w:divBdr>
    </w:div>
    <w:div w:id="19605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F098A073FB45F9ABF3EE1FC3CD67AB"/>
        <w:category>
          <w:name w:val="General"/>
          <w:gallery w:val="placeholder"/>
        </w:category>
        <w:types>
          <w:type w:val="bbPlcHdr"/>
        </w:types>
        <w:behaviors>
          <w:behavior w:val="content"/>
        </w:behaviors>
        <w:guid w:val="{409FA4AD-4333-4472-9C27-52514CB90928}"/>
      </w:docPartPr>
      <w:docPartBody>
        <w:p w:rsidR="00000000" w:rsidRDefault="00000000">
          <w:pPr>
            <w:pStyle w:val="49F098A073FB45F9ABF3EE1FC3CD67AB"/>
          </w:pPr>
          <w:r w:rsidRPr="00E0401F">
            <w:t>OLSON HARRIS LTD.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45"/>
    <w:rsid w:val="006428E4"/>
    <w:rsid w:val="00D07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098A073FB45F9ABF3EE1FC3CD67AB">
    <w:name w:val="49F098A073FB45F9ABF3EE1FC3CD67AB"/>
  </w:style>
  <w:style w:type="paragraph" w:customStyle="1" w:styleId="F0F6A27EA8624ACBB8D873760B9FB4A3">
    <w:name w:val="F0F6A27EA8624ACBB8D873760B9FB4A3"/>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val="en-US" w:eastAsia="ja-JP"/>
    </w:rPr>
  </w:style>
  <w:style w:type="paragraph" w:customStyle="1" w:styleId="750199B9D8F1435CB54945177B21DD5C">
    <w:name w:val="750199B9D8F1435CB54945177B21DD5C"/>
  </w:style>
  <w:style w:type="paragraph" w:customStyle="1" w:styleId="4BA59C7E48D44309B7594F0E350BFA2D">
    <w:name w:val="4BA59C7E48D44309B7594F0E350BFA2D"/>
  </w:style>
  <w:style w:type="paragraph" w:customStyle="1" w:styleId="TipText">
    <w:name w:val="Tip Text"/>
    <w:basedOn w:val="Normal"/>
    <w:uiPriority w:val="99"/>
    <w:pPr>
      <w:spacing w:before="200" w:line="264" w:lineRule="auto"/>
      <w:ind w:right="576"/>
    </w:pPr>
    <w:rPr>
      <w:i/>
      <w:iCs/>
      <w:color w:val="4472C4" w:themeColor="accent1"/>
      <w:sz w:val="16"/>
      <w:szCs w:val="16"/>
      <w:lang w:val="en-US" w:eastAsia="ja-JP"/>
    </w:rPr>
  </w:style>
  <w:style w:type="paragraph" w:customStyle="1" w:styleId="B7CA9F3CE7864137B318E1DDE5F22440">
    <w:name w:val="B7CA9F3CE7864137B318E1DDE5F22440"/>
  </w:style>
  <w:style w:type="paragraph" w:customStyle="1" w:styleId="0EB7E1A55E1744D69386D9DB5029C2C4">
    <w:name w:val="0EB7E1A55E1744D69386D9DB5029C2C4"/>
  </w:style>
  <w:style w:type="paragraph" w:customStyle="1" w:styleId="FCB7919E427F498D894C7BFB09DFB409">
    <w:name w:val="FCB7919E427F498D894C7BFB09DFB409"/>
  </w:style>
  <w:style w:type="paragraph" w:customStyle="1" w:styleId="59CF784B3A804257A1B65B862C2842D6">
    <w:name w:val="59CF784B3A804257A1B65B862C2842D6"/>
  </w:style>
  <w:style w:type="paragraph" w:customStyle="1" w:styleId="9AA4C970B1784240990D8530C1022CF9">
    <w:name w:val="9AA4C970B1784240990D8530C1022CF9"/>
  </w:style>
  <w:style w:type="paragraph" w:customStyle="1" w:styleId="3ED592C39FBF41B7835F1BA10EF2ECB4">
    <w:name w:val="3ED592C39FBF41B7835F1BA10EF2ECB4"/>
  </w:style>
  <w:style w:type="paragraph" w:customStyle="1" w:styleId="618234918CAC4E498BC37037B05DDFEE">
    <w:name w:val="618234918CAC4E498BC37037B05DDFEE"/>
  </w:style>
  <w:style w:type="paragraph" w:customStyle="1" w:styleId="8D1168AE05AE42B98C1A925EA4EF5DD7">
    <w:name w:val="8D1168AE05AE42B98C1A925EA4EF5DD7"/>
  </w:style>
  <w:style w:type="paragraph" w:customStyle="1" w:styleId="4AF014BD4C194C909D1894808C31A8ED">
    <w:name w:val="4AF014BD4C194C909D1894808C31A8ED"/>
  </w:style>
  <w:style w:type="paragraph" w:customStyle="1" w:styleId="8F8685261D2B415295748BF9E3D4803F">
    <w:name w:val="8F8685261D2B415295748BF9E3D4803F"/>
  </w:style>
  <w:style w:type="paragraph" w:customStyle="1" w:styleId="4A04D5F5B23749BF8C3AEB0DDF01C82C">
    <w:name w:val="4A04D5F5B23749BF8C3AEB0DDF01C82C"/>
  </w:style>
  <w:style w:type="paragraph" w:customStyle="1" w:styleId="ED03654DA6E7466C80D4023B64EB2969">
    <w:name w:val="ED03654DA6E7466C80D4023B64EB2969"/>
  </w:style>
  <w:style w:type="paragraph" w:customStyle="1" w:styleId="97E542E8C2F344779B4C77F66DED2658">
    <w:name w:val="97E542E8C2F344779B4C77F66DED2658"/>
  </w:style>
  <w:style w:type="paragraph" w:customStyle="1" w:styleId="3549429078D341EEBC9E92D8694EB2C0">
    <w:name w:val="3549429078D341EEBC9E92D8694EB2C0"/>
  </w:style>
  <w:style w:type="paragraph" w:customStyle="1" w:styleId="61ADC3FCDD864810A406A1737F91857F">
    <w:name w:val="61ADC3FCDD864810A406A1737F91857F"/>
  </w:style>
  <w:style w:type="paragraph" w:customStyle="1" w:styleId="7A224837DCA141B993BEB3D87F31E80B">
    <w:name w:val="7A224837DCA141B993BEB3D87F31E80B"/>
  </w:style>
  <w:style w:type="paragraph" w:customStyle="1" w:styleId="6D236F69B8C7450FBA05A4281C0BBBBB">
    <w:name w:val="6D236F69B8C7450FBA05A4281C0BBBBB"/>
  </w:style>
  <w:style w:type="paragraph" w:customStyle="1" w:styleId="E3852709831241AAA957FB868ECB024B">
    <w:name w:val="E3852709831241AAA957FB868ECB024B"/>
  </w:style>
  <w:style w:type="paragraph" w:customStyle="1" w:styleId="ED454089561C4BC9B132CD6EF79A6F8A">
    <w:name w:val="ED454089561C4BC9B132CD6EF79A6F8A"/>
  </w:style>
  <w:style w:type="paragraph" w:customStyle="1" w:styleId="4C01E4B4AB084A6E9A3D0D6F1FD7B085">
    <w:name w:val="4C01E4B4AB084A6E9A3D0D6F1FD7B085"/>
  </w:style>
  <w:style w:type="paragraph" w:customStyle="1" w:styleId="DC1A0C1663CE40658B35E63F0D948416">
    <w:name w:val="DC1A0C1663CE40658B35E63F0D948416"/>
  </w:style>
  <w:style w:type="paragraph" w:customStyle="1" w:styleId="FBBCD3AC320E45F09F942CEC966D0053">
    <w:name w:val="FBBCD3AC320E45F09F942CEC966D0053"/>
  </w:style>
  <w:style w:type="paragraph" w:customStyle="1" w:styleId="747199A4BE7C466094BB0F208E4CDE9F">
    <w:name w:val="747199A4BE7C466094BB0F208E4CDE9F"/>
  </w:style>
  <w:style w:type="paragraph" w:customStyle="1" w:styleId="D5EE82EC84E44117BCCB4CF23D8D6404">
    <w:name w:val="D5EE82EC84E44117BCCB4CF23D8D6404"/>
  </w:style>
  <w:style w:type="paragraph" w:customStyle="1" w:styleId="24548ABE05374AE6B45E786279B43FE0">
    <w:name w:val="24548ABE05374AE6B45E786279B43FE0"/>
  </w:style>
  <w:style w:type="paragraph" w:customStyle="1" w:styleId="CB4BF68FEE1A4D768211C58C775468A0">
    <w:name w:val="CB4BF68FEE1A4D768211C58C775468A0"/>
  </w:style>
  <w:style w:type="paragraph" w:customStyle="1" w:styleId="4FBF130C5D5F48FFBDBAC3E46026629C">
    <w:name w:val="4FBF130C5D5F48FFBDBAC3E46026629C"/>
  </w:style>
  <w:style w:type="paragraph" w:customStyle="1" w:styleId="6D6950F36F254E6EB0C0B890E573FCD9">
    <w:name w:val="6D6950F36F254E6EB0C0B890E573FCD9"/>
  </w:style>
  <w:style w:type="paragraph" w:customStyle="1" w:styleId="328162508DCA4006B0AFD08878F3D8FF">
    <w:name w:val="328162508DCA4006B0AFD08878F3D8FF"/>
  </w:style>
  <w:style w:type="paragraph" w:customStyle="1" w:styleId="96AA919FAAA74505BC70A0CCF7E618C6">
    <w:name w:val="96AA919FAAA74505BC70A0CCF7E618C6"/>
  </w:style>
  <w:style w:type="paragraph" w:customStyle="1" w:styleId="3660ED0F82B340569A3BBE40424B6669">
    <w:name w:val="3660ED0F82B340569A3BBE40424B6669"/>
  </w:style>
  <w:style w:type="paragraph" w:customStyle="1" w:styleId="D0C79F4D07C840BAA352505868E964BB">
    <w:name w:val="D0C79F4D07C840BAA352505868E964BB"/>
  </w:style>
  <w:style w:type="paragraph" w:customStyle="1" w:styleId="4C8A11B83BC74B8085551D76896AE4F9">
    <w:name w:val="4C8A11B83BC74B8085551D76896AE4F9"/>
  </w:style>
  <w:style w:type="paragraph" w:customStyle="1" w:styleId="0CE170254AE9417296C28D61CAD96A1E">
    <w:name w:val="0CE170254AE9417296C28D61CAD96A1E"/>
  </w:style>
  <w:style w:type="paragraph" w:customStyle="1" w:styleId="8B35BA2DC2AC4B4C9321DFFD07989D24">
    <w:name w:val="8B35BA2DC2AC4B4C9321DFFD07989D24"/>
  </w:style>
  <w:style w:type="paragraph" w:customStyle="1" w:styleId="634BE028B2334B16AECFA5D3389224EF">
    <w:name w:val="634BE028B2334B16AECFA5D3389224EF"/>
  </w:style>
  <w:style w:type="paragraph" w:customStyle="1" w:styleId="F1F612506D83479F98974D580C944E26">
    <w:name w:val="F1F612506D83479F98974D580C944E26"/>
  </w:style>
  <w:style w:type="paragraph" w:customStyle="1" w:styleId="3D0642F8B6E24E548B94F66F608F5C82">
    <w:name w:val="3D0642F8B6E24E548B94F66F608F5C82"/>
  </w:style>
  <w:style w:type="paragraph" w:customStyle="1" w:styleId="71A81C14CE924B58B195E99294A91373">
    <w:name w:val="71A81C14CE924B58B195E99294A91373"/>
  </w:style>
  <w:style w:type="paragraph" w:customStyle="1" w:styleId="9EA8C852110C49648CA1669F956A9AFC">
    <w:name w:val="9EA8C852110C49648CA1669F956A9AFC"/>
  </w:style>
  <w:style w:type="paragraph" w:customStyle="1" w:styleId="8A53052CE53D4DAF83D494ED6E9D11A3">
    <w:name w:val="8A53052CE53D4DAF83D494ED6E9D11A3"/>
  </w:style>
  <w:style w:type="paragraph" w:customStyle="1" w:styleId="31A24B55C53049059AC1065333AAE89A">
    <w:name w:val="31A24B55C53049059AC1065333AAE89A"/>
  </w:style>
  <w:style w:type="paragraph" w:customStyle="1" w:styleId="2590AE45A70C4B2CB058AB5961FE2482">
    <w:name w:val="2590AE45A70C4B2CB058AB5961FE2482"/>
  </w:style>
  <w:style w:type="paragraph" w:customStyle="1" w:styleId="DC0793132BC04580A3DD7884EC4739F0">
    <w:name w:val="DC0793132BC04580A3DD7884EC4739F0"/>
  </w:style>
  <w:style w:type="paragraph" w:customStyle="1" w:styleId="74D6FD785686442DA601D3DA54216EF7">
    <w:name w:val="74D6FD785686442DA601D3DA54216EF7"/>
  </w:style>
  <w:style w:type="paragraph" w:customStyle="1" w:styleId="77EA3A2328004DDDAA90742F57DB697E">
    <w:name w:val="77EA3A2328004DDDAA90742F57DB697E"/>
  </w:style>
  <w:style w:type="paragraph" w:customStyle="1" w:styleId="B3B9EC271AB040CCA6A15B307C71412B">
    <w:name w:val="B3B9EC271AB040CCA6A15B307C71412B"/>
  </w:style>
  <w:style w:type="paragraph" w:customStyle="1" w:styleId="B4F8A250579640F58BCCDCD701814B3C">
    <w:name w:val="B4F8A250579640F58BCCDCD701814B3C"/>
  </w:style>
  <w:style w:type="paragraph" w:customStyle="1" w:styleId="111E82A922114C3BA799BA3F3EC88142">
    <w:name w:val="111E82A922114C3BA799BA3F3EC88142"/>
  </w:style>
  <w:style w:type="paragraph" w:customStyle="1" w:styleId="C5CCAE8306F84C6CB56BF43F86B495E3">
    <w:name w:val="C5CCAE8306F84C6CB56BF43F86B495E3"/>
  </w:style>
  <w:style w:type="paragraph" w:customStyle="1" w:styleId="AEE90B2A716A493ABA996ACE32FB906E">
    <w:name w:val="AEE90B2A716A493ABA996ACE32FB906E"/>
  </w:style>
  <w:style w:type="paragraph" w:customStyle="1" w:styleId="3228F51521F44D77BAF0AEFBAAFEC24A">
    <w:name w:val="3228F51521F44D77BAF0AEFBAAFEC24A"/>
  </w:style>
  <w:style w:type="paragraph" w:customStyle="1" w:styleId="32C3A0869AE14F7ABA2EDC4324454C98">
    <w:name w:val="32C3A0869AE14F7ABA2EDC4324454C98"/>
  </w:style>
  <w:style w:type="paragraph" w:customStyle="1" w:styleId="1001F776BDC74E6EA711F9E4A94CF8FE">
    <w:name w:val="1001F776BDC74E6EA711F9E4A94CF8FE"/>
  </w:style>
  <w:style w:type="paragraph" w:customStyle="1" w:styleId="E62D5005D165443E8DFF0D97328CB033">
    <w:name w:val="E62D5005D165443E8DFF0D97328CB033"/>
  </w:style>
  <w:style w:type="paragraph" w:customStyle="1" w:styleId="82C9A3B40E6F4A1A9D29032EC272BF40">
    <w:name w:val="82C9A3B40E6F4A1A9D29032EC272BF40"/>
  </w:style>
  <w:style w:type="paragraph" w:customStyle="1" w:styleId="D5690125DA02479C9C3C0ACB742A8A54">
    <w:name w:val="D5690125DA02479C9C3C0ACB742A8A54"/>
  </w:style>
  <w:style w:type="paragraph" w:customStyle="1" w:styleId="0B41BAF5483A4990BB7E21E389927F91">
    <w:name w:val="0B41BAF5483A4990BB7E21E389927F91"/>
  </w:style>
  <w:style w:type="paragraph" w:customStyle="1" w:styleId="6AC2A101F76A4C61AD7E8EE8FD75F017">
    <w:name w:val="6AC2A101F76A4C61AD7E8EE8FD75F017"/>
  </w:style>
  <w:style w:type="paragraph" w:customStyle="1" w:styleId="B119EF22D53640C1B5515F0CAE6F6538">
    <w:name w:val="B119EF22D53640C1B5515F0CAE6F6538"/>
  </w:style>
  <w:style w:type="paragraph" w:customStyle="1" w:styleId="B1E5CA48A6FB4CF8B99507A6FCD0BAB2">
    <w:name w:val="B1E5CA48A6FB4CF8B99507A6FCD0BAB2"/>
  </w:style>
  <w:style w:type="paragraph" w:customStyle="1" w:styleId="2850BEF1DA554E35A34B66430F32DF94">
    <w:name w:val="2850BEF1DA554E35A34B66430F32DF94"/>
  </w:style>
  <w:style w:type="paragraph" w:customStyle="1" w:styleId="8948F38704F045108A7E989101808FDE">
    <w:name w:val="8948F38704F045108A7E989101808FDE"/>
  </w:style>
  <w:style w:type="paragraph" w:customStyle="1" w:styleId="1E3A806216A0463BAD2B96FCA898BD4B">
    <w:name w:val="1E3A806216A0463BAD2B96FCA898BD4B"/>
  </w:style>
  <w:style w:type="paragraph" w:customStyle="1" w:styleId="A1500566978343D1939D8F1963E90B91">
    <w:name w:val="A1500566978343D1939D8F1963E90B91"/>
  </w:style>
  <w:style w:type="paragraph" w:customStyle="1" w:styleId="DFDCAFB8C8384E1EA2E824CF71F723BE">
    <w:name w:val="DFDCAFB8C8384E1EA2E824CF71F723BE"/>
  </w:style>
  <w:style w:type="paragraph" w:customStyle="1" w:styleId="3F99FC408265458F9B7CD12E30A23F52">
    <w:name w:val="3F99FC408265458F9B7CD12E30A23F52"/>
  </w:style>
  <w:style w:type="paragraph" w:customStyle="1" w:styleId="D9D22641677849BCB74027002C7CEF63">
    <w:name w:val="D9D22641677849BCB74027002C7CEF63"/>
  </w:style>
  <w:style w:type="paragraph" w:customStyle="1" w:styleId="0690BBA6136140309B02859299393B3A">
    <w:name w:val="0690BBA6136140309B02859299393B3A"/>
  </w:style>
  <w:style w:type="paragraph" w:customStyle="1" w:styleId="019F4B1888784F14AE21F2AC1857C7B4">
    <w:name w:val="019F4B1888784F14AE21F2AC1857C7B4"/>
  </w:style>
  <w:style w:type="paragraph" w:customStyle="1" w:styleId="9032C7AD97234565A76977431AD65FCD">
    <w:name w:val="9032C7AD97234565A76977431AD65FCD"/>
  </w:style>
  <w:style w:type="paragraph" w:customStyle="1" w:styleId="8E518200E16F49D88DCB6912EEECEF6E">
    <w:name w:val="8E518200E16F49D88DCB6912EEECEF6E"/>
  </w:style>
  <w:style w:type="paragraph" w:customStyle="1" w:styleId="6F003440F1CA4FB48A573E4851CDEB59">
    <w:name w:val="6F003440F1CA4FB48A573E4851CDEB59"/>
  </w:style>
  <w:style w:type="paragraph" w:customStyle="1" w:styleId="E28D6C4E48AE44CCA5E7A6EFA49CA394">
    <w:name w:val="E28D6C4E48AE44CCA5E7A6EFA49CA394"/>
  </w:style>
  <w:style w:type="paragraph" w:customStyle="1" w:styleId="5A8FD20E5E734FB890289112B769C4CF">
    <w:name w:val="5A8FD20E5E734FB890289112B769C4CF"/>
  </w:style>
  <w:style w:type="paragraph" w:customStyle="1" w:styleId="E89C20FC1B574DF7B56800D93270AA71">
    <w:name w:val="E89C20FC1B574DF7B56800D93270AA71"/>
  </w:style>
  <w:style w:type="paragraph" w:customStyle="1" w:styleId="232DC39AC08649D1AA7697849FAAC226">
    <w:name w:val="232DC39AC08649D1AA7697849FAAC226"/>
  </w:style>
  <w:style w:type="paragraph" w:customStyle="1" w:styleId="32DD0A460E344C46A69B23DE7B4F90B7">
    <w:name w:val="32DD0A460E344C46A69B23DE7B4F90B7"/>
  </w:style>
  <w:style w:type="paragraph" w:customStyle="1" w:styleId="D02C75FAA335416DB3B2F5BDD05DCDFF">
    <w:name w:val="D02C75FAA335416DB3B2F5BDD05DCDFF"/>
  </w:style>
  <w:style w:type="paragraph" w:customStyle="1" w:styleId="BABAEF7C72594AF5B760BE86D738A2C5">
    <w:name w:val="BABAEF7C72594AF5B760BE86D738A2C5"/>
  </w:style>
  <w:style w:type="paragraph" w:customStyle="1" w:styleId="CA8E40D4A1A54C7ABA411B69F18A79D4">
    <w:name w:val="CA8E40D4A1A54C7ABA411B69F18A79D4"/>
  </w:style>
  <w:style w:type="paragraph" w:customStyle="1" w:styleId="DC7BB8DAA4744883BB160BD9EBAF4AF6">
    <w:name w:val="DC7BB8DAA4744883BB160BD9EBAF4AF6"/>
  </w:style>
  <w:style w:type="paragraph" w:customStyle="1" w:styleId="31A42054A10049A49356660A50FF78D1">
    <w:name w:val="31A42054A10049A49356660A50FF78D1"/>
  </w:style>
  <w:style w:type="paragraph" w:customStyle="1" w:styleId="A4550171CAC34A26B291409DB7DA10C1">
    <w:name w:val="A4550171CAC34A26B291409DB7DA10C1"/>
  </w:style>
  <w:style w:type="paragraph" w:customStyle="1" w:styleId="F99E10F39F2047B2BA052D14848C8327">
    <w:name w:val="F99E10F39F2047B2BA052D14848C8327"/>
  </w:style>
  <w:style w:type="paragraph" w:customStyle="1" w:styleId="E44455A4B576457D98BC228B3E21C55D">
    <w:name w:val="E44455A4B576457D98BC228B3E21C55D"/>
  </w:style>
  <w:style w:type="paragraph" w:customStyle="1" w:styleId="F8236F536DC2482EB9305DB17C0D118B">
    <w:name w:val="F8236F536DC2482EB9305DB17C0D118B"/>
  </w:style>
  <w:style w:type="paragraph" w:customStyle="1" w:styleId="CC8C84C3F36E4A528A17B2335DA65DDC">
    <w:name w:val="CC8C84C3F36E4A528A17B2335DA65DDC"/>
  </w:style>
  <w:style w:type="paragraph" w:customStyle="1" w:styleId="1D58B6FCD311496481FAAA4C032C2FF2">
    <w:name w:val="1D58B6FCD311496481FAAA4C032C2FF2"/>
  </w:style>
  <w:style w:type="paragraph" w:customStyle="1" w:styleId="4D00124175F8421CA91CAA8B78609505">
    <w:name w:val="4D00124175F8421CA91CAA8B78609505"/>
  </w:style>
  <w:style w:type="paragraph" w:customStyle="1" w:styleId="08B8FD5F1FEA4DAD9C30C98824EA56D5">
    <w:name w:val="08B8FD5F1FEA4DAD9C30C98824EA56D5"/>
  </w:style>
  <w:style w:type="paragraph" w:customStyle="1" w:styleId="CA9BC3625F2346158E6F49950046EC86">
    <w:name w:val="CA9BC3625F2346158E6F49950046EC86"/>
  </w:style>
  <w:style w:type="paragraph" w:customStyle="1" w:styleId="8973E0BC259A4721922B3CE0DD0C3827">
    <w:name w:val="8973E0BC259A4721922B3CE0DD0C3827"/>
  </w:style>
  <w:style w:type="paragraph" w:customStyle="1" w:styleId="E78E46A80D2241BE90F7464038DF3A69">
    <w:name w:val="E78E46A80D2241BE90F7464038DF3A69"/>
  </w:style>
  <w:style w:type="paragraph" w:customStyle="1" w:styleId="5FDFE57CA0464BA2A912931EB6572F0C">
    <w:name w:val="5FDFE57CA0464BA2A912931EB6572F0C"/>
  </w:style>
  <w:style w:type="paragraph" w:customStyle="1" w:styleId="8D6EBF49D0B94AD0A419194CA651D749">
    <w:name w:val="8D6EBF49D0B94AD0A419194CA651D749"/>
  </w:style>
  <w:style w:type="paragraph" w:customStyle="1" w:styleId="FAB1753E3B054E6FB4D8D07541BD5611">
    <w:name w:val="FAB1753E3B054E6FB4D8D07541BD5611"/>
  </w:style>
  <w:style w:type="paragraph" w:customStyle="1" w:styleId="69BB03F2886F458AAE484484E70D1F53">
    <w:name w:val="69BB03F2886F458AAE484484E70D1F53"/>
  </w:style>
  <w:style w:type="paragraph" w:customStyle="1" w:styleId="44EEA343CC49421D835F59ECCB9E6D0A">
    <w:name w:val="44EEA343CC49421D835F59ECCB9E6D0A"/>
  </w:style>
  <w:style w:type="paragraph" w:customStyle="1" w:styleId="5D869ABED815439B8CDC7B952D5A0193">
    <w:name w:val="5D869ABED815439B8CDC7B952D5A0193"/>
  </w:style>
  <w:style w:type="paragraph" w:customStyle="1" w:styleId="0479DDC60A17439CB51E63E344274D4C">
    <w:name w:val="0479DDC60A17439CB51E63E344274D4C"/>
  </w:style>
  <w:style w:type="paragraph" w:customStyle="1" w:styleId="CCAB3C724C834290B5EF50F19851A483">
    <w:name w:val="CCAB3C724C834290B5EF50F19851A483"/>
  </w:style>
  <w:style w:type="paragraph" w:customStyle="1" w:styleId="31735C54820745F9B17720315798C1EE">
    <w:name w:val="31735C54820745F9B17720315798C1EE"/>
  </w:style>
  <w:style w:type="paragraph" w:customStyle="1" w:styleId="15C24121AAEE424E8D383ADE8ECD2666">
    <w:name w:val="15C24121AAEE424E8D383ADE8ECD2666"/>
  </w:style>
  <w:style w:type="paragraph" w:customStyle="1" w:styleId="C03D5F8C08194CCDAA7888B3AFFE2B16">
    <w:name w:val="C03D5F8C08194CCDAA7888B3AFFE2B16"/>
  </w:style>
  <w:style w:type="paragraph" w:customStyle="1" w:styleId="CC24915D219B46239030E001E2399D7A">
    <w:name w:val="CC24915D219B46239030E001E2399D7A"/>
  </w:style>
  <w:style w:type="paragraph" w:customStyle="1" w:styleId="2A2090A609D54A4A8F3E75A536524BFE">
    <w:name w:val="2A2090A609D54A4A8F3E75A536524BFE"/>
  </w:style>
  <w:style w:type="paragraph" w:customStyle="1" w:styleId="E15364C5B44F4EF18909B69591E57CEE">
    <w:name w:val="E15364C5B44F4EF18909B69591E57CEE"/>
  </w:style>
  <w:style w:type="paragraph" w:customStyle="1" w:styleId="C178C9E0D7624FA4ABC1870F5A22CF0B">
    <w:name w:val="C178C9E0D7624FA4ABC1870F5A22CF0B"/>
  </w:style>
  <w:style w:type="paragraph" w:customStyle="1" w:styleId="B3E2F0F8435E43C2A16B20A8A587F018">
    <w:name w:val="B3E2F0F8435E43C2A16B20A8A587F018"/>
  </w:style>
  <w:style w:type="paragraph" w:customStyle="1" w:styleId="EB04FE39D93745E08F073D7EA226740E">
    <w:name w:val="EB04FE39D93745E08F073D7EA226740E"/>
  </w:style>
  <w:style w:type="paragraph" w:customStyle="1" w:styleId="53BCB4D4326D4AD895DC7D120785D795">
    <w:name w:val="53BCB4D4326D4AD895DC7D120785D795"/>
  </w:style>
  <w:style w:type="paragraph" w:customStyle="1" w:styleId="10567EC2B3CC4BFBBDBA1B45724B8EA9">
    <w:name w:val="10567EC2B3CC4BFBBDBA1B45724B8EA9"/>
  </w:style>
  <w:style w:type="paragraph" w:customStyle="1" w:styleId="AE25303A39E8423F90B8AF28F50F9C3C">
    <w:name w:val="AE25303A39E8423F90B8AF28F50F9C3C"/>
  </w:style>
  <w:style w:type="paragraph" w:customStyle="1" w:styleId="76C1FEF9CD3C48FD8EAE22D263EFA414">
    <w:name w:val="76C1FEF9CD3C48FD8EAE22D263EFA414"/>
  </w:style>
  <w:style w:type="paragraph" w:customStyle="1" w:styleId="00FA0E6B0D5D45C095E2ABC754C6ECA9">
    <w:name w:val="00FA0E6B0D5D45C095E2ABC754C6ECA9"/>
  </w:style>
  <w:style w:type="paragraph" w:customStyle="1" w:styleId="864562C518B34AB3B554019A37FD4485">
    <w:name w:val="864562C518B34AB3B554019A37FD4485"/>
  </w:style>
  <w:style w:type="paragraph" w:customStyle="1" w:styleId="C88CB6589DAF4BA192E0D61305B23C29">
    <w:name w:val="C88CB6589DAF4BA192E0D61305B23C29"/>
  </w:style>
  <w:style w:type="paragraph" w:customStyle="1" w:styleId="88F35F9F8EA54670B004490B76BCEB7F">
    <w:name w:val="88F35F9F8EA54670B004490B76BCEB7F"/>
  </w:style>
  <w:style w:type="paragraph" w:customStyle="1" w:styleId="7B76E5552AC94BDF8E6BE1113CA5C407">
    <w:name w:val="7B76E5552AC94BDF8E6BE1113CA5C407"/>
  </w:style>
  <w:style w:type="paragraph" w:customStyle="1" w:styleId="856B483322C543E889B036E7319BEA34">
    <w:name w:val="856B483322C543E889B036E7319BEA34"/>
  </w:style>
  <w:style w:type="paragraph" w:customStyle="1" w:styleId="F2EE617ECD214717B0CC0288526E956F">
    <w:name w:val="F2EE617ECD214717B0CC0288526E956F"/>
  </w:style>
  <w:style w:type="paragraph" w:customStyle="1" w:styleId="F78B88DC516148DDA5143D137ECC5F55">
    <w:name w:val="F78B88DC516148DDA5143D137ECC5F55"/>
  </w:style>
  <w:style w:type="paragraph" w:customStyle="1" w:styleId="A41E5CA0F5FE4525964681B4D8A5CF79">
    <w:name w:val="A41E5CA0F5FE4525964681B4D8A5CF79"/>
  </w:style>
  <w:style w:type="paragraph" w:customStyle="1" w:styleId="E3A06D7664184B0D8C667AFAEE1D5C4E">
    <w:name w:val="E3A06D7664184B0D8C667AFAEE1D5C4E"/>
  </w:style>
  <w:style w:type="paragraph" w:customStyle="1" w:styleId="C4B3E865985D4894AD19E3EA49BF51CC">
    <w:name w:val="C4B3E865985D4894AD19E3EA49BF51CC"/>
  </w:style>
  <w:style w:type="paragraph" w:customStyle="1" w:styleId="2688F309CE34498FBEDE1119081A113E">
    <w:name w:val="2688F309CE34498FBEDE1119081A113E"/>
  </w:style>
  <w:style w:type="paragraph" w:customStyle="1" w:styleId="40D35A96CCF2486796391A0D70F49FBE">
    <w:name w:val="40D35A96CCF2486796391A0D70F49FBE"/>
  </w:style>
  <w:style w:type="paragraph" w:customStyle="1" w:styleId="B779C42CA0354860AFE6BF357D4B9F55">
    <w:name w:val="B779C42CA0354860AFE6BF357D4B9F55"/>
  </w:style>
  <w:style w:type="paragraph" w:customStyle="1" w:styleId="899460903F744A2FB33DDDE2D202106F">
    <w:name w:val="899460903F744A2FB33DDDE2D202106F"/>
  </w:style>
  <w:style w:type="character" w:styleId="Strong">
    <w:name w:val="Strong"/>
    <w:uiPriority w:val="22"/>
    <w:qFormat/>
    <w:rPr>
      <w:b/>
      <w:bCs/>
    </w:rPr>
  </w:style>
  <w:style w:type="paragraph" w:customStyle="1" w:styleId="2250C3DB1FF4459E8135765BB7439C7B">
    <w:name w:val="2250C3DB1FF4459E8135765BB7439C7B"/>
  </w:style>
  <w:style w:type="paragraph" w:customStyle="1" w:styleId="885FCB6DE6434C13830DFE2FC5F5C5D7">
    <w:name w:val="885FCB6DE6434C13830DFE2FC5F5C5D7"/>
  </w:style>
  <w:style w:type="paragraph" w:customStyle="1" w:styleId="F401607609AA4E2A8DDFE230038A5A7C">
    <w:name w:val="F401607609AA4E2A8DDFE230038A5A7C"/>
  </w:style>
  <w:style w:type="paragraph" w:customStyle="1" w:styleId="769D04DBA87948D5B04E803C46FBA61A">
    <w:name w:val="769D04DBA87948D5B04E803C46FBA61A"/>
  </w:style>
  <w:style w:type="paragraph" w:customStyle="1" w:styleId="CCD1913BC28749059008433949214AE4">
    <w:name w:val="CCD1913BC28749059008433949214AE4"/>
  </w:style>
  <w:style w:type="paragraph" w:customStyle="1" w:styleId="53D9E40DC0E14BF9A8A29192E7EEBFE6">
    <w:name w:val="53D9E40DC0E14BF9A8A29192E7EEBFE6"/>
  </w:style>
  <w:style w:type="paragraph" w:customStyle="1" w:styleId="DB023958C8484DA2A28D35C3EE2DA61B">
    <w:name w:val="DB023958C8484DA2A28D35C3EE2DA61B"/>
  </w:style>
  <w:style w:type="paragraph" w:customStyle="1" w:styleId="5C01CFED09D8495C996A498348088319">
    <w:name w:val="5C01CFED09D8495C996A498348088319"/>
  </w:style>
  <w:style w:type="paragraph" w:customStyle="1" w:styleId="AB6C233C8D2849B89C65F1BA648FD365">
    <w:name w:val="AB6C233C8D2849B89C65F1BA648FD365"/>
  </w:style>
  <w:style w:type="paragraph" w:customStyle="1" w:styleId="E298052161A545B1BCAB66661070E6C1">
    <w:name w:val="E298052161A545B1BCAB66661070E6C1"/>
  </w:style>
  <w:style w:type="paragraph" w:customStyle="1" w:styleId="1D5F11B84732440D8E1BE11363423084">
    <w:name w:val="1D5F11B84732440D8E1BE11363423084"/>
  </w:style>
  <w:style w:type="paragraph" w:customStyle="1" w:styleId="151626310BC745E6A485906A592A10E5">
    <w:name w:val="151626310BC745E6A485906A592A10E5"/>
  </w:style>
  <w:style w:type="paragraph" w:customStyle="1" w:styleId="5BEB87C5DBEE402C8A1478A62F0D6EBF">
    <w:name w:val="5BEB87C5DBEE402C8A1478A62F0D6EBF"/>
  </w:style>
  <w:style w:type="paragraph" w:customStyle="1" w:styleId="EEAC259BC5424A3095C8603259A168CC">
    <w:name w:val="EEAC259BC5424A3095C8603259A168CC"/>
  </w:style>
  <w:style w:type="paragraph" w:customStyle="1" w:styleId="4C9E4061BE3A4DC3A8C9BE8A34346DF0">
    <w:name w:val="4C9E4061BE3A4DC3A8C9BE8A34346DF0"/>
  </w:style>
  <w:style w:type="paragraph" w:customStyle="1" w:styleId="E8900CC285A14A30A355BCED23F21C33">
    <w:name w:val="E8900CC285A14A30A355BCED23F21C33"/>
  </w:style>
  <w:style w:type="paragraph" w:customStyle="1" w:styleId="FF1C0E6F649A448B805D1192C2D36140">
    <w:name w:val="FF1C0E6F649A448B805D1192C2D36140"/>
  </w:style>
  <w:style w:type="paragraph" w:customStyle="1" w:styleId="BDA649BA6324487DA4C74ACF827FD5B8">
    <w:name w:val="BDA649BA6324487DA4C74ACF827FD5B8"/>
  </w:style>
  <w:style w:type="paragraph" w:customStyle="1" w:styleId="D00A84F34042441884635232514267A6">
    <w:name w:val="D00A84F34042441884635232514267A6"/>
  </w:style>
  <w:style w:type="paragraph" w:customStyle="1" w:styleId="CBD184F69F744AD5B84DB59271CCA275">
    <w:name w:val="CBD184F69F744AD5B84DB59271CCA275"/>
  </w:style>
  <w:style w:type="paragraph" w:customStyle="1" w:styleId="91B75A723AA24B18B4635BD83A1D0B58">
    <w:name w:val="91B75A723AA24B18B4635BD83A1D0B58"/>
  </w:style>
  <w:style w:type="paragraph" w:customStyle="1" w:styleId="52E0CAFB780248EA84594EDFDB0C83F1">
    <w:name w:val="52E0CAFB780248EA84594EDFDB0C83F1"/>
  </w:style>
  <w:style w:type="paragraph" w:customStyle="1" w:styleId="DFDF6A2C31574148A939D394D27ED37A">
    <w:name w:val="DFDF6A2C31574148A939D394D27ED37A"/>
  </w:style>
  <w:style w:type="paragraph" w:customStyle="1" w:styleId="5C320BCE87324E24AD0460CB9B8339DE">
    <w:name w:val="5C320BCE87324E24AD0460CB9B8339DE"/>
  </w:style>
  <w:style w:type="paragraph" w:customStyle="1" w:styleId="1057748DFE1649698BDB5DCA035971A5">
    <w:name w:val="1057748DFE1649698BDB5DCA035971A5"/>
  </w:style>
  <w:style w:type="paragraph" w:customStyle="1" w:styleId="1CC2D4DDCD9941C5B60C084B2169792E">
    <w:name w:val="1CC2D4DDCD9941C5B60C084B2169792E"/>
  </w:style>
  <w:style w:type="paragraph" w:customStyle="1" w:styleId="CD9A71FC9E7B45A29F1107FD45950144">
    <w:name w:val="CD9A71FC9E7B45A29F1107FD45950144"/>
  </w:style>
  <w:style w:type="paragraph" w:customStyle="1" w:styleId="321307C556D141F69FC35B221BF1FB6F">
    <w:name w:val="321307C556D141F69FC35B221BF1FB6F"/>
  </w:style>
  <w:style w:type="paragraph" w:customStyle="1" w:styleId="A811F14A770E4C0FA12DA4480BCF0515">
    <w:name w:val="A811F14A770E4C0FA12DA4480BCF0515"/>
  </w:style>
  <w:style w:type="paragraph" w:customStyle="1" w:styleId="749F2FD92E70459CBA0ED1D0116CBE41">
    <w:name w:val="749F2FD92E70459CBA0ED1D0116CBE41"/>
  </w:style>
  <w:style w:type="paragraph" w:customStyle="1" w:styleId="26ACEE545D4A44E8AC93D0E7D4FBC888">
    <w:name w:val="26ACEE545D4A44E8AC93D0E7D4FBC888"/>
  </w:style>
  <w:style w:type="paragraph" w:customStyle="1" w:styleId="FD42F1CB8F0E4E4DB53E75F3BD40FA90">
    <w:name w:val="FD42F1CB8F0E4E4DB53E75F3BD40FA90"/>
  </w:style>
  <w:style w:type="paragraph" w:customStyle="1" w:styleId="992837C9A9534F89B3191F6AB2FF97AB">
    <w:name w:val="992837C9A9534F89B3191F6AB2FF97AB"/>
  </w:style>
  <w:style w:type="paragraph" w:customStyle="1" w:styleId="CDB8E84A8919488DB1CEB5C34117BFFE">
    <w:name w:val="CDB8E84A8919488DB1CEB5C34117BFFE"/>
  </w:style>
  <w:style w:type="paragraph" w:customStyle="1" w:styleId="5EF37E216D34439B835D980327BE4DD8">
    <w:name w:val="5EF37E216D34439B835D980327BE4DD8"/>
  </w:style>
  <w:style w:type="paragraph" w:customStyle="1" w:styleId="B466666F58E0432CB8367710753ED18E">
    <w:name w:val="B466666F58E0432CB8367710753ED18E"/>
  </w:style>
  <w:style w:type="paragraph" w:customStyle="1" w:styleId="F5E1C57C1DDC4E578644097EEBD0BB2D">
    <w:name w:val="F5E1C57C1DDC4E578644097EEBD0BB2D"/>
  </w:style>
  <w:style w:type="paragraph" w:customStyle="1" w:styleId="25D029E9E578472AAD016DC5C4EEFA6F">
    <w:name w:val="25D029E9E578472AAD016DC5C4EEFA6F"/>
  </w:style>
  <w:style w:type="paragraph" w:customStyle="1" w:styleId="CD12C6103D67496F97B246F54357BF37">
    <w:name w:val="CD12C6103D67496F97B246F54357BF37"/>
  </w:style>
  <w:style w:type="paragraph" w:customStyle="1" w:styleId="E8C9452DC9874EBE8C2F308F15B2216A">
    <w:name w:val="E8C9452DC9874EBE8C2F308F15B2216A"/>
  </w:style>
  <w:style w:type="paragraph" w:customStyle="1" w:styleId="6B5F894660F54C51A925B9740E02FB71">
    <w:name w:val="6B5F894660F54C51A925B9740E02FB71"/>
  </w:style>
  <w:style w:type="paragraph" w:customStyle="1" w:styleId="558881396BAD4C40A3D6735F816512DD">
    <w:name w:val="558881396BAD4C40A3D6735F816512DD"/>
  </w:style>
  <w:style w:type="paragraph" w:customStyle="1" w:styleId="48F779D6B74540D495D8A8B04C4F26D1">
    <w:name w:val="48F779D6B74540D495D8A8B04C4F26D1"/>
  </w:style>
  <w:style w:type="paragraph" w:customStyle="1" w:styleId="1AA11B5AB3A84DEFB37F93E2601F2E6F">
    <w:name w:val="1AA11B5AB3A84DEFB37F93E2601F2E6F"/>
  </w:style>
  <w:style w:type="paragraph" w:customStyle="1" w:styleId="ECC7688B89324D9B889860AB1434E0AC">
    <w:name w:val="ECC7688B89324D9B889860AB1434E0AC"/>
  </w:style>
  <w:style w:type="paragraph" w:customStyle="1" w:styleId="C6715FAA15724FD0A53C003FBCA94D19">
    <w:name w:val="C6715FAA15724FD0A53C003FBCA94D19"/>
  </w:style>
  <w:style w:type="paragraph" w:customStyle="1" w:styleId="A5AC2D9CCB6243DD8860D373A48BB787">
    <w:name w:val="A5AC2D9CCB6243DD8860D373A48BB787"/>
  </w:style>
  <w:style w:type="paragraph" w:customStyle="1" w:styleId="0252968490C84491BDF1FDCEB83E5311">
    <w:name w:val="0252968490C84491BDF1FDCEB83E5311"/>
  </w:style>
  <w:style w:type="paragraph" w:customStyle="1" w:styleId="085535FAFA7A476B9470D4201407CDAF">
    <w:name w:val="085535FAFA7A476B9470D4201407CDAF"/>
  </w:style>
  <w:style w:type="paragraph" w:customStyle="1" w:styleId="C08C0D4774694F229E011AF4A3E050EF">
    <w:name w:val="C08C0D4774694F229E011AF4A3E050EF"/>
  </w:style>
  <w:style w:type="paragraph" w:customStyle="1" w:styleId="196BC31FA11C4622A39D5CB1C177BE7A">
    <w:name w:val="196BC31FA11C4622A39D5CB1C177BE7A"/>
  </w:style>
  <w:style w:type="paragraph" w:customStyle="1" w:styleId="10836F0586D64D0ABF921D58131EFBD2">
    <w:name w:val="10836F0586D64D0ABF921D58131EFBD2"/>
  </w:style>
  <w:style w:type="paragraph" w:customStyle="1" w:styleId="9E531E3275B54C0B893EBE4683F10275">
    <w:name w:val="9E531E3275B54C0B893EBE4683F10275"/>
  </w:style>
  <w:style w:type="paragraph" w:customStyle="1" w:styleId="81A1AEF7E957429695AFB093F7186141">
    <w:name w:val="81A1AEF7E957429695AFB093F7186141"/>
  </w:style>
  <w:style w:type="paragraph" w:customStyle="1" w:styleId="9FDA3C0E27534E4EB1E6D6FBE15AFF4F">
    <w:name w:val="9FDA3C0E27534E4EB1E6D6FBE15AFF4F"/>
  </w:style>
  <w:style w:type="paragraph" w:customStyle="1" w:styleId="1EBDFCCC09684C09B997E53AF3974F42">
    <w:name w:val="1EBDFCCC09684C09B997E53AF3974F42"/>
  </w:style>
  <w:style w:type="paragraph" w:customStyle="1" w:styleId="2CC53D0D0B274D7E80ED412EBB7EBDC3">
    <w:name w:val="2CC53D0D0B274D7E80ED412EBB7EBDC3"/>
  </w:style>
  <w:style w:type="paragraph" w:customStyle="1" w:styleId="360F8F1D6D0B4B71A09A1A26460ED856">
    <w:name w:val="360F8F1D6D0B4B71A09A1A26460ED856"/>
  </w:style>
  <w:style w:type="paragraph" w:customStyle="1" w:styleId="85F6046587CB4FBD9F76247ED0CED9BA">
    <w:name w:val="85F6046587CB4FBD9F76247ED0CED9BA"/>
    <w:rsid w:val="00D07645"/>
  </w:style>
  <w:style w:type="paragraph" w:customStyle="1" w:styleId="75130BBD71CD426C8B1B47BF3BF46CD4">
    <w:name w:val="75130BBD71CD426C8B1B47BF3BF46CD4"/>
    <w:rsid w:val="00D07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proposal.dotx</Template>
  <TotalTime>0</TotalTime>
  <Pages>7</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2023-04-09T12:10:00Z</dcterms:created>
  <dcterms:modified xsi:type="dcterms:W3CDTF">2023-04-09T20:34:00Z</dcterms:modified>
  <cp:contentStatus/>
</cp:coreProperties>
</file>